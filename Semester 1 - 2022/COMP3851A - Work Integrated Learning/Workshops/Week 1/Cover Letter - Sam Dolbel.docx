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14:paraId="2C252E96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66440A0F" w14:textId="3FDE3669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F891EDA" wp14:editId="6A7155C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4D39A2C" id="Group 1" o:spid="_x0000_s1026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585201240C2B4BD0B4BB8EC319706E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BC4CD0">
                  <w:t>SD</w:t>
                </w:r>
              </w:sdtContent>
            </w:sdt>
          </w:p>
          <w:p w14:paraId="5B42BF68" w14:textId="77777777" w:rsidR="00125AB1" w:rsidRPr="006658C4" w:rsidRDefault="001D3CAF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17865407DBED4C8F9EA5FC013A7FC9F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24ADB621" w14:textId="77777777" w:rsidR="00BC4CD0" w:rsidRDefault="00BC4CD0" w:rsidP="00BC4CD0">
            <w:pPr>
              <w:spacing w:after="240"/>
            </w:pPr>
            <w:r w:rsidRPr="00BC4CD0">
              <w:t>27/02/2022</w:t>
            </w:r>
          </w:p>
          <w:p w14:paraId="184200C0" w14:textId="3DC54432" w:rsidR="00BC4CD0" w:rsidRPr="006658C4" w:rsidRDefault="00BC4CD0" w:rsidP="00BC4CD0">
            <w:pPr>
              <w:spacing w:after="240"/>
            </w:pPr>
            <w:r>
              <w:t>4 High St</w:t>
            </w:r>
            <w:r>
              <w:br/>
              <w:t>Cessnock, NSW</w:t>
            </w:r>
            <w:r>
              <w:br/>
              <w:t>Australia</w:t>
            </w:r>
          </w:p>
          <w:p w14:paraId="0BC59589" w14:textId="4499D4A8" w:rsidR="00BC4CD0" w:rsidRDefault="00BC4CD0" w:rsidP="00BC4CD0">
            <w:pPr>
              <w:spacing w:after="240"/>
            </w:pPr>
            <w:hyperlink r:id="rId7" w:history="1">
              <w:r w:rsidRPr="00D803AC">
                <w:rPr>
                  <w:rStyle w:val="Hyperlink"/>
                </w:rPr>
                <w:t>samdolbel91@gmail.com</w:t>
              </w:r>
            </w:hyperlink>
          </w:p>
          <w:p w14:paraId="65F84168" w14:textId="4E3B4651" w:rsidR="00125AB1" w:rsidRPr="006658C4" w:rsidRDefault="00BC4CD0" w:rsidP="00BC4CD0">
            <w:pPr>
              <w:spacing w:after="240"/>
            </w:pPr>
            <w:r>
              <w:t>Ph.: 0401 072 950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14:paraId="0D938740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7FF2105D" w14:textId="56F0CB66" w:rsidR="00125AB1" w:rsidRPr="003A05FE" w:rsidRDefault="001D3CAF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309ACF2650334E8C8A99D817C9214F2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C4CD0">
                        <w:t>Sam Dolbel</w:t>
                      </w:r>
                    </w:sdtContent>
                  </w:sdt>
                </w:p>
                <w:p w14:paraId="046ABAF9" w14:textId="382D68F7" w:rsidR="00125AB1" w:rsidRPr="006658C4" w:rsidRDefault="001D3CAF" w:rsidP="00C56A6F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4576B19F9A03401EA0C251E46843F13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C4CD0">
                        <w:t>Junior Software Developer</w:t>
                      </w:r>
                    </w:sdtContent>
                  </w:sdt>
                </w:p>
              </w:tc>
            </w:tr>
          </w:tbl>
          <w:p w14:paraId="6FB85CD7" w14:textId="6B205BBF" w:rsidR="00125AB1" w:rsidRPr="00125981" w:rsidRDefault="009845C9" w:rsidP="00125981">
            <w:pPr>
              <w:pStyle w:val="Heading3"/>
            </w:pPr>
            <w:r>
              <w:t>Cover Letter</w:t>
            </w:r>
          </w:p>
          <w:p w14:paraId="2162DB5E" w14:textId="1311F59F" w:rsidR="00125AB1" w:rsidRPr="006658C4" w:rsidRDefault="00BC4CD0" w:rsidP="00125AB1">
            <w:pPr>
              <w:pStyle w:val="Salutation"/>
            </w:pPr>
            <w:r>
              <w:t>To the manager</w:t>
            </w:r>
            <w:r w:rsidR="00125AB1" w:rsidRPr="006658C4">
              <w:t>,</w:t>
            </w:r>
          </w:p>
          <w:p w14:paraId="0DCAD6BF" w14:textId="19128277" w:rsidR="00582108" w:rsidRDefault="00582108" w:rsidP="00582108"/>
          <w:p w14:paraId="3A55FBC2" w14:textId="366EE93A" w:rsidR="00BD537A" w:rsidRDefault="00582108" w:rsidP="00BD537A">
            <w:pPr>
              <w:spacing w:after="240"/>
            </w:pPr>
            <w:r>
              <w:t xml:space="preserve">I am a third-year undergraduate </w:t>
            </w:r>
            <w:r w:rsidR="00BD537A">
              <w:t xml:space="preserve">currently completing a Bachelor of Computer Science </w:t>
            </w:r>
            <w:r>
              <w:t xml:space="preserve">at the University of Newcastle. </w:t>
            </w:r>
            <w:r w:rsidR="00BD537A">
              <w:t>In addition to the course work, I have completed a</w:t>
            </w:r>
            <w:r w:rsidR="00CC283A">
              <w:t>n</w:t>
            </w:r>
            <w:r w:rsidR="00BD537A">
              <w:t xml:space="preserve"> internship at</w:t>
            </w:r>
            <w:r>
              <w:t xml:space="preserve"> </w:t>
            </w:r>
            <w:r>
              <w:rPr>
                <w:i/>
                <w:iCs/>
              </w:rPr>
              <w:t>BMT Tax Depreciation Quantity Surveyors</w:t>
            </w:r>
            <w:r w:rsidR="00BD537A">
              <w:t xml:space="preserve"> and am currently employed at </w:t>
            </w:r>
            <w:r w:rsidR="00BD537A">
              <w:rPr>
                <w:i/>
                <w:iCs/>
              </w:rPr>
              <w:t>Berendsen Fluid Power (BFP)</w:t>
            </w:r>
            <w:r w:rsidR="00BD537A">
              <w:t>. Both of these roles are focused on software development.</w:t>
            </w:r>
          </w:p>
          <w:p w14:paraId="116FC578" w14:textId="204F441F" w:rsidR="00582108" w:rsidRDefault="00BD537A" w:rsidP="00BD537A">
            <w:pPr>
              <w:spacing w:after="240"/>
            </w:pPr>
            <w:r>
              <w:t xml:space="preserve">At </w:t>
            </w:r>
            <w:r>
              <w:rPr>
                <w:i/>
                <w:iCs/>
              </w:rPr>
              <w:t>BMT</w:t>
            </w:r>
            <w:r w:rsidR="00582108">
              <w:t xml:space="preserve">, my interest in </w:t>
            </w:r>
            <w:r w:rsidR="00CC283A">
              <w:t>software</w:t>
            </w:r>
            <w:r w:rsidR="00582108">
              <w:t xml:space="preserve"> expanded into a passion for systems development.</w:t>
            </w:r>
            <w:r>
              <w:t xml:space="preserve"> The role offered</w:t>
            </w:r>
            <w:r w:rsidR="00582108">
              <w:t xml:space="preserve"> experience in databas</w:t>
            </w:r>
            <w:r>
              <w:t>e management with SQL</w:t>
            </w:r>
            <w:r w:rsidR="00582108">
              <w:t xml:space="preserve">, web design and app/program development (desktop and </w:t>
            </w:r>
            <w:r>
              <w:t>smart device</w:t>
            </w:r>
            <w:r w:rsidR="00582108">
              <w:t>), front-end and back-end.  I have a particular interest in large-scale systems.</w:t>
            </w:r>
          </w:p>
          <w:p w14:paraId="69111869" w14:textId="0E5F8FF1" w:rsidR="00BD537A" w:rsidRPr="00CC283A" w:rsidRDefault="00BD537A" w:rsidP="00BD537A">
            <w:pPr>
              <w:spacing w:after="240"/>
            </w:pPr>
            <w:r>
              <w:t xml:space="preserve">My current role at </w:t>
            </w:r>
            <w:r>
              <w:rPr>
                <w:i/>
                <w:iCs/>
              </w:rPr>
              <w:t>BFP</w:t>
            </w:r>
            <w:r>
              <w:t xml:space="preserve"> has offered even more experience with large-scale system development.</w:t>
            </w:r>
            <w:r w:rsidR="00CC283A">
              <w:t xml:space="preserve"> </w:t>
            </w:r>
            <w:r>
              <w:t>I am required to assist</w:t>
            </w:r>
            <w:r w:rsidR="00CC283A">
              <w:t xml:space="preserve"> </w:t>
            </w:r>
            <w:r>
              <w:t>with</w:t>
            </w:r>
            <w:r w:rsidR="00CC283A">
              <w:t xml:space="preserve"> the software development of</w:t>
            </w:r>
            <w:r>
              <w:t xml:space="preserve"> </w:t>
            </w:r>
            <w:r>
              <w:rPr>
                <w:i/>
                <w:iCs/>
              </w:rPr>
              <w:t>BFP</w:t>
            </w:r>
            <w:r>
              <w:t>’s 9 nationwide branches</w:t>
            </w:r>
            <w:r w:rsidR="00CC283A">
              <w:t xml:space="preserve">, </w:t>
            </w:r>
            <w:r w:rsidR="00CC283A">
              <w:rPr>
                <w:i/>
                <w:iCs/>
              </w:rPr>
              <w:t xml:space="preserve">CCA </w:t>
            </w:r>
            <w:proofErr w:type="spellStart"/>
            <w:r w:rsidR="00CC283A">
              <w:rPr>
                <w:i/>
                <w:iCs/>
              </w:rPr>
              <w:t>Hardchrome</w:t>
            </w:r>
            <w:proofErr w:type="spellEnd"/>
            <w:r w:rsidR="00CC283A">
              <w:t xml:space="preserve"> in Sydney and </w:t>
            </w:r>
            <w:proofErr w:type="spellStart"/>
            <w:r w:rsidR="00CC283A">
              <w:rPr>
                <w:i/>
                <w:iCs/>
              </w:rPr>
              <w:t>Hardchrome</w:t>
            </w:r>
            <w:proofErr w:type="spellEnd"/>
            <w:r w:rsidR="00CC283A">
              <w:rPr>
                <w:i/>
                <w:iCs/>
              </w:rPr>
              <w:t xml:space="preserve"> Sales</w:t>
            </w:r>
            <w:r w:rsidR="00CC283A">
              <w:t xml:space="preserve"> in Perth. This still includes app development, report generation and database management for all popular computing devices.</w:t>
            </w:r>
          </w:p>
          <w:p w14:paraId="4F70AD74" w14:textId="13192F94" w:rsidR="00125AB1" w:rsidRPr="006658C4" w:rsidRDefault="00582108" w:rsidP="00BD537A">
            <w:pPr>
              <w:spacing w:after="240"/>
            </w:pPr>
            <w:r>
              <w:t xml:space="preserve">Although my previous work as a chef may seem incompatible with software development, I believe that the field has greatly enhanced my skills in focus, </w:t>
            </w:r>
            <w:proofErr w:type="spellStart"/>
            <w:r>
              <w:t>organisation</w:t>
            </w:r>
            <w:proofErr w:type="spellEnd"/>
            <w:r>
              <w:t>, teamwork and dealing calmly with high-pressure situations.</w:t>
            </w:r>
          </w:p>
          <w:p w14:paraId="30BB0A44" w14:textId="0E865ADB" w:rsidR="00125AB1" w:rsidRPr="006658C4" w:rsidRDefault="00582108" w:rsidP="00CC283A">
            <w:pPr>
              <w:pStyle w:val="Closing"/>
              <w:spacing w:before="0"/>
            </w:pPr>
            <w:r>
              <w:t>Thanks for your consideration</w:t>
            </w:r>
            <w:r w:rsidR="00125AB1" w:rsidRPr="006658C4">
              <w:t>,</w:t>
            </w:r>
          </w:p>
          <w:p w14:paraId="1285A55A" w14:textId="536452C4" w:rsidR="004D7F4E" w:rsidRPr="00EF7109" w:rsidRDefault="00BC4CD0" w:rsidP="00CC283A">
            <w:pPr>
              <w:pStyle w:val="Signature"/>
              <w:spacing w:after="0"/>
            </w:pPr>
            <w:r>
              <w:t>Sam</w:t>
            </w:r>
          </w:p>
        </w:tc>
      </w:tr>
    </w:tbl>
    <w:p w14:paraId="2978EF82" w14:textId="77777777" w:rsidR="00621FD0" w:rsidRDefault="00621FD0" w:rsidP="00EF7109">
      <w:pPr>
        <w:pStyle w:val="NoSpacing"/>
      </w:pPr>
    </w:p>
    <w:sectPr w:rsidR="00621FD0" w:rsidSect="004D7F4E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220E" w14:textId="77777777" w:rsidR="001D3CAF" w:rsidRDefault="001D3CAF" w:rsidP="00713050">
      <w:pPr>
        <w:spacing w:line="240" w:lineRule="auto"/>
      </w:pPr>
      <w:r>
        <w:separator/>
      </w:r>
    </w:p>
  </w:endnote>
  <w:endnote w:type="continuationSeparator" w:id="0">
    <w:p w14:paraId="04A06D01" w14:textId="77777777" w:rsidR="001D3CAF" w:rsidRDefault="001D3CA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CFC51E6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83455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5D78ED9" wp14:editId="498FED4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DA289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07985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8DA8F6" wp14:editId="2297B0B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0BDF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6CD57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645EE3" wp14:editId="1598F99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CF0AF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4714F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ABE881" wp14:editId="66035DC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8D5D1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850D3D3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6DEBC4C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EA7DF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3F0063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A2C15E5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B132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Main host layout table"/>
    </w:tblPr>
    <w:tblGrid>
      <w:gridCol w:w="3504"/>
      <w:gridCol w:w="3503"/>
      <w:gridCol w:w="3505"/>
    </w:tblGrid>
    <w:tr w:rsidR="00BC4CD0" w14:paraId="01E5A212" w14:textId="77777777" w:rsidTr="00BC4CD0">
      <w:trPr>
        <w:trHeight w:val="558"/>
      </w:trPr>
      <w:tc>
        <w:tcPr>
          <w:tcW w:w="1666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0C00CD8" w14:textId="77777777" w:rsidR="00BC4CD0" w:rsidRDefault="00BC4CD0" w:rsidP="002D7982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A307421" wp14:editId="192B09C9">
                    <wp:simplePos x="0" y="0"/>
                    <wp:positionH relativeFrom="column">
                      <wp:posOffset>679211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0" b="0"/>
                    <wp:wrapSquare wrapText="bothSides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A4E4E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4"/>
                                <a:ext cx="406667" cy="242890"/>
                                <a:chOff x="163954" y="245843"/>
                                <a:chExt cx="727861" cy="434727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3"/>
                                  <a:ext cx="723099" cy="26482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135E3D8" id="Group 102" o:spid="_x0000_s1026" style="position:absolute;margin-left:53.5pt;margin-top:0;width:25.9pt;height:25.9pt;z-index:251660288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</v:group>
                    <w10:wrap type="square"/>
                  </v:group>
                </w:pict>
              </mc:Fallback>
            </mc:AlternateContent>
          </w:r>
        </w:p>
      </w:tc>
      <w:tc>
        <w:tcPr>
          <w:tcW w:w="1666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4F9E6AE" w14:textId="77777777" w:rsidR="00BC4CD0" w:rsidRDefault="00BC4CD0" w:rsidP="002D7982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1001CE" wp14:editId="7421EC63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3C75F9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66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2138517" w14:textId="77777777" w:rsidR="00BC4CD0" w:rsidRDefault="00BC4CD0" w:rsidP="002D7982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7686C7" wp14:editId="621D6106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4E4E"/>
                              </a:solidFill>
                              <a:ln w="0">
                                <a:solidFill>
                                  <a:srgbClr val="EA4E4E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38113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i2&#10;XBeuEQAAvWMAAA4AAAAAAAAAAAAAAAAALgIAAGRycy9lMm9Eb2MueG1sUEsBAi0AFAAGAAgAAAAh&#10;AGhHG9DYAAAAAwEAAA8AAAAAAAAAAAAAAAAACBQAAGRycy9kb3ducmV2LnhtbFBLBQYAAAAABAAE&#10;APMAAAAN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" strokecolor="#ea4e4e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BC4CD0" w14:paraId="68C32DA5" w14:textId="77777777" w:rsidTr="00BC4CD0">
      <w:trPr>
        <w:trHeight w:val="558"/>
      </w:trPr>
      <w:tc>
        <w:tcPr>
          <w:tcW w:w="1666" w:type="pct"/>
          <w:tcMar>
            <w:top w:w="144" w:type="dxa"/>
            <w:left w:w="115" w:type="dxa"/>
            <w:right w:w="115" w:type="dxa"/>
          </w:tcMar>
        </w:tcPr>
        <w:p w14:paraId="6187306E" w14:textId="0D974964" w:rsidR="00BC4CD0" w:rsidRPr="00CA3DF1" w:rsidRDefault="00BC4CD0" w:rsidP="00BC4CD0">
          <w:hyperlink r:id="rId1" w:history="1">
            <w:r w:rsidRPr="00D803AC">
              <w:rPr>
                <w:rStyle w:val="Hyperlink"/>
              </w:rPr>
              <w:t>samdolbel91@gmail.com</w:t>
            </w:r>
          </w:hyperlink>
        </w:p>
      </w:tc>
      <w:tc>
        <w:tcPr>
          <w:tcW w:w="1666" w:type="pct"/>
          <w:tcMar>
            <w:top w:w="144" w:type="dxa"/>
            <w:left w:w="115" w:type="dxa"/>
            <w:right w:w="115" w:type="dxa"/>
          </w:tcMar>
        </w:tcPr>
        <w:p w14:paraId="010ED1C3" w14:textId="06E378B0" w:rsidR="00BC4CD0" w:rsidRPr="00C2098A" w:rsidRDefault="00BC4CD0" w:rsidP="002D7982">
          <w:pPr>
            <w:pStyle w:val="Footer"/>
          </w:pPr>
          <w:r>
            <w:t>0401 072 950</w:t>
          </w:r>
        </w:p>
      </w:tc>
      <w:tc>
        <w:tcPr>
          <w:tcW w:w="1667" w:type="pct"/>
          <w:tcMar>
            <w:top w:w="144" w:type="dxa"/>
            <w:left w:w="115" w:type="dxa"/>
            <w:right w:w="115" w:type="dxa"/>
          </w:tcMar>
        </w:tcPr>
        <w:p w14:paraId="3091E9CD" w14:textId="7A2C099A" w:rsidR="00BC4CD0" w:rsidRPr="00C2098A" w:rsidRDefault="00BC4CD0" w:rsidP="002D7982">
          <w:pPr>
            <w:pStyle w:val="Footer"/>
          </w:pPr>
          <w:hyperlink r:id="rId2" w:history="1">
            <w:r w:rsidRPr="00286A51">
              <w:rPr>
                <w:rStyle w:val="Hyperlink"/>
              </w:rPr>
              <w:t>linkedin.com/in/sam-dolbel-08202817a/</w:t>
            </w:r>
          </w:hyperlink>
        </w:p>
      </w:tc>
    </w:tr>
  </w:tbl>
  <w:p w14:paraId="22BB05E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FAA0" w14:textId="77777777" w:rsidR="001D3CAF" w:rsidRDefault="001D3CAF" w:rsidP="00713050">
      <w:pPr>
        <w:spacing w:line="240" w:lineRule="auto"/>
      </w:pPr>
      <w:r>
        <w:separator/>
      </w:r>
    </w:p>
  </w:footnote>
  <w:footnote w:type="continuationSeparator" w:id="0">
    <w:p w14:paraId="091D7BCD" w14:textId="77777777" w:rsidR="001D3CAF" w:rsidRDefault="001D3CA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5E03C7B6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C3AF5F6" w14:textId="2F84E22B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4E6C8E" wp14:editId="5EA75E3F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986AF67" id="Group 3" o:spid="_x0000_s1026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BC4CD0">
                <w:t>SD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0CAF371F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CFAA3E7" w14:textId="64087CE0" w:rsidR="00125981" w:rsidRPr="00EF7109" w:rsidRDefault="001D3CAF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C4CD0">
                      <w:t>Sam Dolbel</w:t>
                    </w:r>
                  </w:sdtContent>
                </w:sdt>
              </w:p>
              <w:p w14:paraId="766E9DF8" w14:textId="1B09D466" w:rsidR="00125981" w:rsidRDefault="001D3CAF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7940DAB1CA714CD79092BC0E42A3911C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C4CD0">
                      <w:t>Junior Software Developer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D73D62B2C6CF46EFAFF12F589DE07F4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38E255D6" w14:textId="77777777" w:rsidR="00125981" w:rsidRPr="00F207C0" w:rsidRDefault="00125981" w:rsidP="00125981"/>
      </w:tc>
    </w:tr>
  </w:tbl>
  <w:p w14:paraId="52116A35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D0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1D3CAF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1DB3"/>
    <w:rsid w:val="002B6072"/>
    <w:rsid w:val="002C2CDD"/>
    <w:rsid w:val="002D45C6"/>
    <w:rsid w:val="002D7982"/>
    <w:rsid w:val="00313E86"/>
    <w:rsid w:val="00317587"/>
    <w:rsid w:val="00331720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82108"/>
    <w:rsid w:val="005A530F"/>
    <w:rsid w:val="005D4417"/>
    <w:rsid w:val="00610578"/>
    <w:rsid w:val="00621FD0"/>
    <w:rsid w:val="00641630"/>
    <w:rsid w:val="006658C4"/>
    <w:rsid w:val="00674A6E"/>
    <w:rsid w:val="00684488"/>
    <w:rsid w:val="00691DBF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845C9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C4CD0"/>
    <w:rsid w:val="00BD537A"/>
    <w:rsid w:val="00C018EF"/>
    <w:rsid w:val="00C05502"/>
    <w:rsid w:val="00C2098A"/>
    <w:rsid w:val="00C20CF3"/>
    <w:rsid w:val="00C363F9"/>
    <w:rsid w:val="00C57D37"/>
    <w:rsid w:val="00C7741E"/>
    <w:rsid w:val="00CA3DF1"/>
    <w:rsid w:val="00CA4581"/>
    <w:rsid w:val="00CA56C1"/>
    <w:rsid w:val="00CC283A"/>
    <w:rsid w:val="00CD2DDF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269A0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779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dolbel9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am-dolbel-08202817a/" TargetMode="External"/><Relationship Id="rId1" Type="http://schemas.openxmlformats.org/officeDocument/2006/relationships/hyperlink" Target="mailto:samdolbel9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o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201240C2B4BD0B4BB8EC31970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DBBF4-2DFD-400B-B2ED-9B5C78A5C84E}"/>
      </w:docPartPr>
      <w:docPartBody>
        <w:p w:rsidR="00000000" w:rsidRDefault="00823D8F">
          <w:pPr>
            <w:pStyle w:val="585201240C2B4BD0B4BB8EC319706ED6"/>
          </w:pPr>
          <w:r>
            <w:t>YN</w:t>
          </w:r>
        </w:p>
      </w:docPartBody>
    </w:docPart>
    <w:docPart>
      <w:docPartPr>
        <w:name w:val="17865407DBED4C8F9EA5FC013A7F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A03B-6B75-4C01-8C1F-C9A6674E53C8}"/>
      </w:docPartPr>
      <w:docPartBody>
        <w:p w:rsidR="00000000" w:rsidRDefault="00823D8F">
          <w:pPr>
            <w:pStyle w:val="17865407DBED4C8F9EA5FC013A7FC9F3"/>
          </w:pPr>
          <w:r w:rsidRPr="006658C4">
            <w:t>Contact</w:t>
          </w:r>
        </w:p>
      </w:docPartBody>
    </w:docPart>
    <w:docPart>
      <w:docPartPr>
        <w:name w:val="309ACF2650334E8C8A99D817C9214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5429F-FEC1-48C2-B20C-827DAA55BDE7}"/>
      </w:docPartPr>
      <w:docPartBody>
        <w:p w:rsidR="00000000" w:rsidRDefault="00823D8F">
          <w:pPr>
            <w:pStyle w:val="309ACF2650334E8C8A99D817C9214F29"/>
          </w:pPr>
          <w:r>
            <w:t>Your name</w:t>
          </w:r>
        </w:p>
      </w:docPartBody>
    </w:docPart>
    <w:docPart>
      <w:docPartPr>
        <w:name w:val="4576B19F9A03401EA0C251E46843F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F5FA-3AB5-47BD-9533-565EF3829306}"/>
      </w:docPartPr>
      <w:docPartBody>
        <w:p w:rsidR="00000000" w:rsidRDefault="00823D8F">
          <w:pPr>
            <w:pStyle w:val="4576B19F9A03401EA0C251E46843F13F"/>
          </w:pPr>
          <w:r>
            <w:t>Profession or Industry</w:t>
          </w:r>
        </w:p>
      </w:docPartBody>
    </w:docPart>
    <w:docPart>
      <w:docPartPr>
        <w:name w:val="7940DAB1CA714CD79092BC0E42A39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4E6E-C342-4368-9C1C-72AE518AC854}"/>
      </w:docPartPr>
      <w:docPartBody>
        <w:p w:rsidR="00FF6850" w:rsidRPr="006658C4" w:rsidRDefault="00823D8F" w:rsidP="00125AB1">
          <w:r w:rsidRPr="006658C4">
            <w:t>To get started, click placeholder text and start typing.</w:t>
          </w:r>
          <w:r>
            <w:t xml:space="preserve"> Double-click the table cells in the footer to add your contact info (or delete the columns you don’t want).</w:t>
          </w:r>
        </w:p>
        <w:p w:rsidR="00FF6850" w:rsidRPr="006658C4" w:rsidRDefault="00823D8F" w:rsidP="00125AB1">
          <w:r w:rsidRPr="006658C4">
            <w:t>Use your cover letter to show how your talent and experience will solve a problem or drive results for your future employer. For example, if you sa</w:t>
          </w:r>
          <w:r w:rsidRPr="006658C4">
            <w:t>y you’re collaborative, give an example of how you used your collaboration skills at your last internship, and then show how that experience will benefit the employer.</w:t>
          </w:r>
        </w:p>
        <w:p w:rsidR="00000000" w:rsidRDefault="00823D8F">
          <w:pPr>
            <w:pStyle w:val="7940DAB1CA714CD79092BC0E42A3911C"/>
          </w:pPr>
          <w:r w:rsidRPr="006658C4">
            <w:t>It’s all about personalization. Write a cover letter that uniquely presents the real you</w:t>
          </w:r>
          <w:r w:rsidRPr="006658C4">
            <w:t xml:space="preserve"> and the future impact only you can make at the company.</w:t>
          </w:r>
        </w:p>
      </w:docPartBody>
    </w:docPart>
    <w:docPart>
      <w:docPartPr>
        <w:name w:val="D73D62B2C6CF46EFAFF12F589DE0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25A63-F8F3-473E-AB04-43E10ECC4DB2}"/>
      </w:docPartPr>
      <w:docPartBody>
        <w:p w:rsidR="00000000" w:rsidRDefault="00823D8F">
          <w:pPr>
            <w:pStyle w:val="D73D62B2C6CF46EFAFF12F589DE07F49"/>
          </w:pPr>
          <w:r w:rsidRPr="006658C4"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8F"/>
    <w:rsid w:val="008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201240C2B4BD0B4BB8EC319706ED6">
    <w:name w:val="585201240C2B4BD0B4BB8EC319706ED6"/>
  </w:style>
  <w:style w:type="paragraph" w:customStyle="1" w:styleId="17865407DBED4C8F9EA5FC013A7FC9F3">
    <w:name w:val="17865407DBED4C8F9EA5FC013A7FC9F3"/>
  </w:style>
  <w:style w:type="paragraph" w:customStyle="1" w:styleId="D2CCB1EE6AEA4865BD774FC66DD6E066">
    <w:name w:val="D2CCB1EE6AEA4865BD774FC66DD6E066"/>
  </w:style>
  <w:style w:type="paragraph" w:customStyle="1" w:styleId="967A854AD5214F28A3A9A1F99C162F81">
    <w:name w:val="967A854AD5214F28A3A9A1F99C162F81"/>
  </w:style>
  <w:style w:type="paragraph" w:customStyle="1" w:styleId="1EB2BFF5C16840DE83957A360B2E0CAB">
    <w:name w:val="1EB2BFF5C16840DE83957A360B2E0CAB"/>
  </w:style>
  <w:style w:type="paragraph" w:customStyle="1" w:styleId="FB71D1AF513E42E791F8246DBAC4546B">
    <w:name w:val="FB71D1AF513E42E791F8246DBAC4546B"/>
  </w:style>
  <w:style w:type="paragraph" w:customStyle="1" w:styleId="309ACF2650334E8C8A99D817C9214F29">
    <w:name w:val="309ACF2650334E8C8A99D817C9214F29"/>
  </w:style>
  <w:style w:type="paragraph" w:customStyle="1" w:styleId="4576B19F9A03401EA0C251E46843F13F">
    <w:name w:val="4576B19F9A03401EA0C251E46843F13F"/>
  </w:style>
  <w:style w:type="paragraph" w:customStyle="1" w:styleId="BA8519F7EE1D4D37B7A3972D54F05E4C">
    <w:name w:val="BA8519F7EE1D4D37B7A3972D54F05E4C"/>
  </w:style>
  <w:style w:type="paragraph" w:customStyle="1" w:styleId="32E3878130674B7FA5C509A8E0ABEFC8">
    <w:name w:val="32E3878130674B7FA5C509A8E0ABEFC8"/>
  </w:style>
  <w:style w:type="paragraph" w:customStyle="1" w:styleId="906AFFA83826481D9A7E668DAF9D52EE">
    <w:name w:val="906AFFA83826481D9A7E668DAF9D52EE"/>
  </w:style>
  <w:style w:type="paragraph" w:customStyle="1" w:styleId="BDB02FE8FBC14143B9BD06F0E52276BD">
    <w:name w:val="BDB02FE8FBC14143B9BD06F0E52276BD"/>
  </w:style>
  <w:style w:type="paragraph" w:customStyle="1" w:styleId="2F49734EA6BD4A18A532305076400F59">
    <w:name w:val="2F49734EA6BD4A18A532305076400F59"/>
  </w:style>
  <w:style w:type="paragraph" w:customStyle="1" w:styleId="B4242AA96F4542BEB75D4E8093CF3CF8">
    <w:name w:val="B4242AA96F4542BEB75D4E8093CF3CF8"/>
  </w:style>
  <w:style w:type="paragraph" w:customStyle="1" w:styleId="7EFE6021948549538A266F64660D34D2">
    <w:name w:val="7EFE6021948549538A266F64660D34D2"/>
  </w:style>
  <w:style w:type="paragraph" w:customStyle="1" w:styleId="9ACF41061B9A4E8F9AB65B7A7B8CF809">
    <w:name w:val="9ACF41061B9A4E8F9AB65B7A7B8CF809"/>
  </w:style>
  <w:style w:type="paragraph" w:customStyle="1" w:styleId="7940DAB1CA714CD79092BC0E42A3911C">
    <w:name w:val="7940DAB1CA714CD79092BC0E42A3911C"/>
  </w:style>
  <w:style w:type="paragraph" w:customStyle="1" w:styleId="D73D62B2C6CF46EFAFF12F589DE07F49">
    <w:name w:val="D73D62B2C6CF46EFAFF12F589DE07F49"/>
  </w:style>
  <w:style w:type="paragraph" w:customStyle="1" w:styleId="73CBECF134454AAFA1A81D290B686C76">
    <w:name w:val="73CBECF134454AAFA1A81D290B686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Junior Software Developer</dc:subject>
  <dc:creator/>
  <cp:keywords>SD</cp:keywords>
  <dc:description/>
  <cp:lastModifiedBy/>
  <cp:revision>1</cp:revision>
  <dcterms:created xsi:type="dcterms:W3CDTF">2022-02-27T07:29:00Z</dcterms:created>
  <dcterms:modified xsi:type="dcterms:W3CDTF">2022-02-27T08:23:00Z</dcterms:modified>
  <cp:contentStatus>Sam</cp:contentStatus>
</cp:coreProperties>
</file>