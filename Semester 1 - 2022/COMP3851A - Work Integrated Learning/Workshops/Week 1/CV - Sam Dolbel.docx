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2383684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0A6B7EF" w14:textId="40AEB0B4" w:rsidR="00523479" w:rsidRPr="00906BEE" w:rsidRDefault="00F73E32" w:rsidP="00523479">
            <w:pPr>
              <w:pStyle w:val="Initials"/>
            </w:pPr>
            <w:r>
              <w:t>S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EEA862F" wp14:editId="162AA9D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D8EC267" id="Group 1" o:spid="_x0000_s1026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D</w:t>
            </w:r>
          </w:p>
          <w:p w14:paraId="66EB0584" w14:textId="2F3EC5A1" w:rsidR="00A50939" w:rsidRPr="00906BEE" w:rsidRDefault="00552853" w:rsidP="007569C1">
            <w:pPr>
              <w:pStyle w:val="Heading3"/>
            </w:pPr>
            <w:r>
              <w:t>Profile</w:t>
            </w:r>
          </w:p>
          <w:p w14:paraId="54CE53CD" w14:textId="54D92006" w:rsidR="00552853" w:rsidRDefault="00552853" w:rsidP="00552853">
            <w:r>
              <w:t xml:space="preserve">Currently in my final year of Computer Science studies. </w:t>
            </w:r>
          </w:p>
          <w:p w14:paraId="5F1A2E41" w14:textId="03B00CEE" w:rsidR="002C2CDD" w:rsidRPr="00906BEE" w:rsidRDefault="00552853" w:rsidP="00552853">
            <w:r>
              <w:t>Completed a software internship and presently working as a part-time (24h / week) developer.</w:t>
            </w:r>
          </w:p>
          <w:p w14:paraId="5F22FFF4" w14:textId="545358A5" w:rsidR="00552853" w:rsidRPr="00906BEE" w:rsidRDefault="00552853" w:rsidP="00552853">
            <w:pPr>
              <w:pStyle w:val="Heading3"/>
            </w:pPr>
            <w:r>
              <w:t>Education</w:t>
            </w:r>
          </w:p>
          <w:p w14:paraId="4793DFF5" w14:textId="595F2D08" w:rsidR="00F73E32" w:rsidRPr="00F73E32" w:rsidRDefault="00F73E32" w:rsidP="00F73E32">
            <w:pPr>
              <w:pStyle w:val="Heading4"/>
            </w:pPr>
            <w:r>
              <w:t>BACHELOR OF COMPUTER SCIENCE</w:t>
            </w:r>
            <w:r w:rsidRPr="00906BEE">
              <w:t xml:space="preserve"> • </w:t>
            </w:r>
            <w:r>
              <w:t>University of newcastle</w:t>
            </w:r>
          </w:p>
          <w:p w14:paraId="57C89918" w14:textId="2AF69164" w:rsidR="00F73E32" w:rsidRPr="00F73E32" w:rsidRDefault="00F73E32" w:rsidP="00F73E32">
            <w:pPr>
              <w:pStyle w:val="ListParagraph"/>
              <w:numPr>
                <w:ilvl w:val="0"/>
                <w:numId w:val="11"/>
              </w:numPr>
            </w:pPr>
            <w:r w:rsidRPr="00F73E32">
              <w:t>2017-present</w:t>
            </w:r>
          </w:p>
          <w:p w14:paraId="252CB657" w14:textId="0B6C5C4E" w:rsidR="00552853" w:rsidRPr="00906BEE" w:rsidRDefault="00552853" w:rsidP="00552853">
            <w:pPr>
              <w:pStyle w:val="Heading3"/>
            </w:pPr>
            <w:r>
              <w:t>Interests</w:t>
            </w:r>
          </w:p>
          <w:p w14:paraId="11EC4D4E" w14:textId="77777777" w:rsidR="00552853" w:rsidRDefault="00B256AA" w:rsidP="00F73E32">
            <w:pPr>
              <w:pStyle w:val="ListParagraph"/>
              <w:numPr>
                <w:ilvl w:val="0"/>
                <w:numId w:val="11"/>
              </w:numPr>
            </w:pPr>
            <w:r>
              <w:t>Software design, including web, apps and games.</w:t>
            </w:r>
          </w:p>
          <w:p w14:paraId="2AEC6219" w14:textId="77777777" w:rsidR="00B256AA" w:rsidRDefault="00B256AA" w:rsidP="00F73E32">
            <w:pPr>
              <w:pStyle w:val="ListParagraph"/>
              <w:numPr>
                <w:ilvl w:val="0"/>
                <w:numId w:val="11"/>
              </w:numPr>
            </w:pPr>
            <w:r>
              <w:t>Researching and experimenting with new technologies.</w:t>
            </w:r>
          </w:p>
          <w:p w14:paraId="317283CB" w14:textId="63E0FB81" w:rsidR="00B256AA" w:rsidRDefault="00B256AA" w:rsidP="00F73E32">
            <w:pPr>
              <w:pStyle w:val="ListParagraph"/>
              <w:numPr>
                <w:ilvl w:val="0"/>
                <w:numId w:val="11"/>
              </w:numPr>
            </w:pPr>
            <w:r>
              <w:t>Designing</w:t>
            </w:r>
            <w:r w:rsidR="00961661">
              <w:t xml:space="preserve"> </w:t>
            </w:r>
            <w:r>
              <w:t>projects; creating things</w:t>
            </w:r>
            <w:r w:rsidR="0063515B">
              <w:t>.</w:t>
            </w:r>
          </w:p>
          <w:p w14:paraId="12C856F1" w14:textId="77777777" w:rsidR="0063515B" w:rsidRPr="00906BEE" w:rsidRDefault="0063515B" w:rsidP="0063515B">
            <w:pPr>
              <w:pStyle w:val="Heading3"/>
              <w:spacing w:before="0"/>
            </w:pPr>
            <w:r>
              <w:lastRenderedPageBreak/>
              <w:t>Profile</w:t>
            </w:r>
          </w:p>
          <w:p w14:paraId="2ABC1253" w14:textId="77777777" w:rsidR="0063515B" w:rsidRDefault="0063515B" w:rsidP="0063515B">
            <w:r>
              <w:t xml:space="preserve">Currently in my final year of Computer Science studies. </w:t>
            </w:r>
          </w:p>
          <w:p w14:paraId="0C17CB87" w14:textId="77777777" w:rsidR="0063515B" w:rsidRPr="00906BEE" w:rsidRDefault="0063515B" w:rsidP="0063515B">
            <w:r>
              <w:t>Completed a software internship and presently working as a part-time (24h / week) developer.</w:t>
            </w:r>
          </w:p>
          <w:p w14:paraId="07E7B790" w14:textId="77777777" w:rsidR="0063515B" w:rsidRPr="00906BEE" w:rsidRDefault="0063515B" w:rsidP="0063515B">
            <w:pPr>
              <w:pStyle w:val="Heading3"/>
            </w:pPr>
            <w:r>
              <w:t>Education</w:t>
            </w:r>
          </w:p>
          <w:p w14:paraId="5F79C7A8" w14:textId="77777777" w:rsidR="0063515B" w:rsidRPr="00F73E32" w:rsidRDefault="0063515B" w:rsidP="0063515B">
            <w:pPr>
              <w:pStyle w:val="Heading4"/>
            </w:pPr>
            <w:r>
              <w:t>BACHELOR OF COMPUTER SCIENCE</w:t>
            </w:r>
            <w:r w:rsidRPr="00906BEE">
              <w:t xml:space="preserve"> • </w:t>
            </w:r>
            <w:r>
              <w:t>University of newcastle</w:t>
            </w:r>
          </w:p>
          <w:p w14:paraId="5DED68A6" w14:textId="77777777" w:rsidR="0063515B" w:rsidRPr="00F73E32" w:rsidRDefault="0063515B" w:rsidP="0063515B">
            <w:pPr>
              <w:pStyle w:val="ListParagraph"/>
              <w:numPr>
                <w:ilvl w:val="0"/>
                <w:numId w:val="11"/>
              </w:numPr>
            </w:pPr>
            <w:r w:rsidRPr="00F73E32">
              <w:t>2017-present</w:t>
            </w:r>
          </w:p>
          <w:p w14:paraId="77D4825E" w14:textId="77777777" w:rsidR="0063515B" w:rsidRPr="00906BEE" w:rsidRDefault="0063515B" w:rsidP="0063515B">
            <w:pPr>
              <w:pStyle w:val="Heading3"/>
              <w:spacing w:before="360"/>
            </w:pPr>
            <w:r>
              <w:t>Interests</w:t>
            </w:r>
          </w:p>
          <w:p w14:paraId="2E9A36BA" w14:textId="77777777" w:rsidR="0063515B" w:rsidRDefault="0063515B" w:rsidP="0063515B">
            <w:pPr>
              <w:pStyle w:val="ListParagraph"/>
              <w:numPr>
                <w:ilvl w:val="0"/>
                <w:numId w:val="11"/>
              </w:numPr>
            </w:pPr>
            <w:r>
              <w:t>Software design, including web, apps and games.</w:t>
            </w:r>
          </w:p>
          <w:p w14:paraId="6AD8B6B6" w14:textId="77777777" w:rsidR="00961661" w:rsidRDefault="0063515B" w:rsidP="00961661">
            <w:pPr>
              <w:pStyle w:val="ListParagraph"/>
              <w:numPr>
                <w:ilvl w:val="0"/>
                <w:numId w:val="11"/>
              </w:numPr>
            </w:pPr>
            <w:r>
              <w:t>Researching and experimenting with new technologies.</w:t>
            </w:r>
          </w:p>
          <w:p w14:paraId="212C8B31" w14:textId="7C821848" w:rsidR="0063515B" w:rsidRPr="00906BEE" w:rsidRDefault="00961661" w:rsidP="00961661">
            <w:pPr>
              <w:pStyle w:val="ListParagraph"/>
              <w:numPr>
                <w:ilvl w:val="0"/>
                <w:numId w:val="11"/>
              </w:numPr>
            </w:pPr>
            <w:r>
              <w:t>Designing projects; creating things.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2194F258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4E48C86" w14:textId="5AFCB7F6" w:rsidR="00C612DA" w:rsidRPr="00906BEE" w:rsidRDefault="00AB76C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16BFEF3945845E5B665FA27AB020CE5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853">
                        <w:t>Sam Dolbel</w:t>
                      </w:r>
                    </w:sdtContent>
                  </w:sdt>
                </w:p>
                <w:p w14:paraId="0EEFD397" w14:textId="3D6C214A" w:rsidR="00906BEE" w:rsidRPr="00906BEE" w:rsidRDefault="00552853" w:rsidP="00906BEE">
                  <w:pPr>
                    <w:pStyle w:val="Heading2"/>
                    <w:outlineLvl w:val="1"/>
                  </w:pPr>
                  <w:r>
                    <w:t>junior Software Developer</w:t>
                  </w:r>
                </w:p>
              </w:tc>
            </w:tr>
          </w:tbl>
          <w:p w14:paraId="6A21CD11" w14:textId="72782889" w:rsidR="002C2CDD" w:rsidRPr="00906BEE" w:rsidRDefault="00552853" w:rsidP="007569C1">
            <w:pPr>
              <w:pStyle w:val="Heading3"/>
            </w:pPr>
            <w:r>
              <w:t>Skills</w:t>
            </w:r>
          </w:p>
          <w:p w14:paraId="2DC500BC" w14:textId="638AF8A4" w:rsidR="002C2CDD" w:rsidRPr="00906BEE" w:rsidRDefault="00F73E32" w:rsidP="007569C1">
            <w:pPr>
              <w:pStyle w:val="Heading4"/>
            </w:pPr>
            <w:r>
              <w:t>Database design</w:t>
            </w:r>
          </w:p>
          <w:p w14:paraId="0CE9EED0" w14:textId="3C5FAEF0" w:rsidR="00F73E32" w:rsidRDefault="00F73E32" w:rsidP="00F73E32">
            <w:pPr>
              <w:pStyle w:val="ListParagraph"/>
              <w:numPr>
                <w:ilvl w:val="0"/>
                <w:numId w:val="11"/>
              </w:numPr>
            </w:pPr>
            <w:r>
              <w:t>Experienced in MongoDB</w:t>
            </w:r>
            <w:r w:rsidR="000351DA">
              <w:t xml:space="preserve"> operations</w:t>
            </w:r>
            <w:r>
              <w:t>.</w:t>
            </w:r>
          </w:p>
          <w:p w14:paraId="79B9F3ED" w14:textId="0FB89F36" w:rsidR="002C2CDD" w:rsidRDefault="00F73E32" w:rsidP="00F73E32">
            <w:pPr>
              <w:pStyle w:val="ListParagraph"/>
              <w:numPr>
                <w:ilvl w:val="0"/>
                <w:numId w:val="11"/>
              </w:numPr>
            </w:pPr>
            <w:r>
              <w:t>Competent in SQL.</w:t>
            </w:r>
          </w:p>
          <w:p w14:paraId="2620A594" w14:textId="77777777" w:rsidR="00A0457F" w:rsidRDefault="00F73E32" w:rsidP="00A0457F">
            <w:pPr>
              <w:pStyle w:val="Heading4"/>
            </w:pPr>
            <w:r>
              <w:t>Website design</w:t>
            </w:r>
          </w:p>
          <w:p w14:paraId="52B10594" w14:textId="2CFE89F6" w:rsidR="00F73E32" w:rsidRDefault="00A0457F" w:rsidP="00F73E32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Experienced in </w:t>
            </w:r>
            <w:r w:rsidRPr="00B256AA">
              <w:rPr>
                <w:b/>
                <w:bCs/>
              </w:rPr>
              <w:t>JavaScript</w:t>
            </w:r>
            <w:r>
              <w:t xml:space="preserve">, </w:t>
            </w:r>
            <w:r w:rsidRPr="00B256AA">
              <w:rPr>
                <w:b/>
                <w:bCs/>
              </w:rPr>
              <w:t>JSON</w:t>
            </w:r>
            <w:r>
              <w:t xml:space="preserve">, </w:t>
            </w:r>
            <w:r w:rsidRPr="00B256AA">
              <w:rPr>
                <w:b/>
                <w:bCs/>
              </w:rPr>
              <w:t>jQuery</w:t>
            </w:r>
            <w:r>
              <w:t xml:space="preserve"> and </w:t>
            </w:r>
            <w:r w:rsidRPr="00B256AA">
              <w:rPr>
                <w:b/>
                <w:bCs/>
              </w:rPr>
              <w:t>Ajax</w:t>
            </w:r>
            <w:r>
              <w:t xml:space="preserve">, basic knowledge of </w:t>
            </w:r>
            <w:r w:rsidRPr="00B256AA">
              <w:rPr>
                <w:b/>
                <w:bCs/>
              </w:rPr>
              <w:t>React</w:t>
            </w:r>
            <w:r>
              <w:t xml:space="preserve"> and </w:t>
            </w:r>
            <w:r w:rsidRPr="00B256AA">
              <w:rPr>
                <w:b/>
                <w:bCs/>
              </w:rPr>
              <w:t>NodeJS</w:t>
            </w:r>
            <w:r>
              <w:t>.</w:t>
            </w:r>
          </w:p>
          <w:p w14:paraId="40183C12" w14:textId="36A98A5B" w:rsidR="00F73E32" w:rsidRDefault="00A0457F" w:rsidP="00F73E32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Experienced in </w:t>
            </w:r>
            <w:r w:rsidRPr="00B256AA">
              <w:rPr>
                <w:b/>
                <w:bCs/>
              </w:rPr>
              <w:t>HTML</w:t>
            </w:r>
            <w:r>
              <w:t xml:space="preserve">, </w:t>
            </w:r>
            <w:r w:rsidRPr="00B256AA">
              <w:rPr>
                <w:b/>
                <w:bCs/>
              </w:rPr>
              <w:t>CSS</w:t>
            </w:r>
            <w:r>
              <w:t xml:space="preserve"> and </w:t>
            </w:r>
            <w:proofErr w:type="spellStart"/>
            <w:r w:rsidRPr="00B256AA">
              <w:rPr>
                <w:b/>
                <w:bCs/>
              </w:rPr>
              <w:t>FreeMarker</w:t>
            </w:r>
            <w:proofErr w:type="spellEnd"/>
            <w:r>
              <w:t>.</w:t>
            </w:r>
          </w:p>
          <w:p w14:paraId="51550AE4" w14:textId="5DEACD26" w:rsidR="00F73E32" w:rsidRDefault="00F73E32" w:rsidP="00F73E32">
            <w:pPr>
              <w:pStyle w:val="Heading4"/>
            </w:pPr>
            <w:r>
              <w:t>Application design</w:t>
            </w:r>
          </w:p>
          <w:p w14:paraId="13CD1F2C" w14:textId="4F64667D" w:rsidR="00F73E32" w:rsidRDefault="00F73E32" w:rsidP="00F73E32">
            <w:pPr>
              <w:pStyle w:val="ListParagraph"/>
              <w:numPr>
                <w:ilvl w:val="0"/>
                <w:numId w:val="11"/>
              </w:numPr>
            </w:pPr>
            <w:r>
              <w:t xml:space="preserve">Competent in </w:t>
            </w:r>
            <w:r w:rsidRPr="00E92BC1">
              <w:rPr>
                <w:b/>
                <w:bCs/>
              </w:rPr>
              <w:t>C#</w:t>
            </w:r>
            <w:r w:rsidR="00E92BC1">
              <w:t xml:space="preserve"> and </w:t>
            </w:r>
            <w:r w:rsidR="00E92BC1">
              <w:rPr>
                <w:b/>
                <w:bCs/>
              </w:rPr>
              <w:t>.net Core</w:t>
            </w:r>
            <w:r>
              <w:t xml:space="preserve"> through internship and personal Unity projects.</w:t>
            </w:r>
          </w:p>
          <w:p w14:paraId="7E96B05A" w14:textId="5D52D499" w:rsidR="00F73E32" w:rsidRDefault="00A0457F" w:rsidP="00A0457F">
            <w:pPr>
              <w:pStyle w:val="ListParagraph"/>
              <w:numPr>
                <w:ilvl w:val="0"/>
                <w:numId w:val="11"/>
              </w:numPr>
            </w:pPr>
            <w:r>
              <w:t xml:space="preserve">Competent in </w:t>
            </w:r>
            <w:r w:rsidRPr="00E92BC1">
              <w:rPr>
                <w:b/>
                <w:bCs/>
              </w:rPr>
              <w:t>Java</w:t>
            </w:r>
            <w:r>
              <w:t xml:space="preserve"> &amp; </w:t>
            </w:r>
            <w:r w:rsidRPr="00E92BC1">
              <w:rPr>
                <w:b/>
                <w:bCs/>
              </w:rPr>
              <w:t>C++</w:t>
            </w:r>
            <w:r>
              <w:t xml:space="preserve"> through university assessments.</w:t>
            </w:r>
          </w:p>
          <w:p w14:paraId="4DB2CD38" w14:textId="3F951A7C" w:rsidR="00A0457F" w:rsidRDefault="00A0457F" w:rsidP="00A0457F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 in 3D modelling with </w:t>
            </w:r>
            <w:r w:rsidRPr="00E92BC1">
              <w:rPr>
                <w:b/>
                <w:bCs/>
              </w:rPr>
              <w:t>Blender</w:t>
            </w:r>
            <w:r>
              <w:t>, used in personal projects.</w:t>
            </w:r>
          </w:p>
          <w:p w14:paraId="5625D964" w14:textId="3F951A7C" w:rsidR="00A0457F" w:rsidRDefault="00A0457F" w:rsidP="00A0457F">
            <w:pPr>
              <w:pStyle w:val="ListParagraph"/>
              <w:numPr>
                <w:ilvl w:val="0"/>
                <w:numId w:val="11"/>
              </w:numPr>
            </w:pPr>
            <w:r>
              <w:t xml:space="preserve">Proficiency in basic </w:t>
            </w:r>
            <w:r w:rsidRPr="00E92BC1">
              <w:rPr>
                <w:b/>
                <w:bCs/>
              </w:rPr>
              <w:t>Office</w:t>
            </w:r>
            <w:r>
              <w:t xml:space="preserve"> applications (Word, Excel, Visio,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3FA5F796" w14:textId="10D1E3D1" w:rsidR="00F73E32" w:rsidRDefault="00F73E32" w:rsidP="00F73E32">
            <w:pPr>
              <w:pStyle w:val="Heading4"/>
            </w:pPr>
            <w:r>
              <w:t>version control</w:t>
            </w:r>
          </w:p>
          <w:p w14:paraId="798CE23D" w14:textId="6F22D0A4" w:rsidR="00A0457F" w:rsidRDefault="00A0457F" w:rsidP="00A0457F">
            <w:pPr>
              <w:pStyle w:val="ListParagraph"/>
              <w:numPr>
                <w:ilvl w:val="0"/>
                <w:numId w:val="13"/>
              </w:numPr>
            </w:pPr>
            <w:r>
              <w:t xml:space="preserve">Experienced in </w:t>
            </w:r>
            <w:r w:rsidRPr="00E92BC1">
              <w:rPr>
                <w:b/>
                <w:bCs/>
              </w:rPr>
              <w:t>GitHub</w:t>
            </w:r>
            <w:r>
              <w:t xml:space="preserve">, basic knowledge of </w:t>
            </w:r>
            <w:r w:rsidRPr="00E92BC1">
              <w:rPr>
                <w:b/>
                <w:bCs/>
              </w:rPr>
              <w:t>Azure DevOps.</w:t>
            </w:r>
          </w:p>
          <w:p w14:paraId="25AB1300" w14:textId="749A80B8" w:rsidR="00B256AA" w:rsidRDefault="00B256AA" w:rsidP="00B256AA">
            <w:pPr>
              <w:pStyle w:val="Heading4"/>
            </w:pPr>
            <w:r>
              <w:t>Communication</w:t>
            </w:r>
          </w:p>
          <w:p w14:paraId="66491032" w14:textId="6F2EBD28" w:rsidR="00B256AA" w:rsidRDefault="00B256AA" w:rsidP="00B256AA">
            <w:pPr>
              <w:pStyle w:val="ListParagraph"/>
              <w:numPr>
                <w:ilvl w:val="0"/>
                <w:numId w:val="13"/>
              </w:numPr>
            </w:pPr>
            <w:r>
              <w:t>Experienced in a team – worked in a team of 13 as part of the internship + 6 years of kitchen work beforehand.</w:t>
            </w:r>
          </w:p>
          <w:p w14:paraId="429FD58E" w14:textId="11385CFE" w:rsidR="00B256AA" w:rsidRDefault="00B256AA" w:rsidP="00B256AA">
            <w:pPr>
              <w:pStyle w:val="ListParagraph"/>
              <w:numPr>
                <w:ilvl w:val="0"/>
                <w:numId w:val="13"/>
              </w:numPr>
            </w:pPr>
            <w:r>
              <w:t>Able to work effectively in high-pressure environments.</w:t>
            </w:r>
          </w:p>
          <w:p w14:paraId="7B0BF728" w14:textId="77777777" w:rsidR="00A0457F" w:rsidRDefault="00A0457F" w:rsidP="00A0457F">
            <w:pPr>
              <w:ind w:left="360"/>
            </w:pPr>
          </w:p>
          <w:p w14:paraId="1D0670F6" w14:textId="77777777" w:rsidR="002C2CDD" w:rsidRPr="00906BEE" w:rsidRDefault="00552853" w:rsidP="0063515B">
            <w:pPr>
              <w:pStyle w:val="Heading3"/>
              <w:spacing w:before="0"/>
            </w:pPr>
            <w:r>
              <w:lastRenderedPageBreak/>
              <w:t>Experience</w:t>
            </w:r>
          </w:p>
          <w:p w14:paraId="1B28415F" w14:textId="1F3A59F3" w:rsidR="002C2CDD" w:rsidRDefault="00A0457F" w:rsidP="007569C1">
            <w:pPr>
              <w:pStyle w:val="Heading4"/>
            </w:pPr>
            <w:r>
              <w:t>Software development intern</w:t>
            </w:r>
            <w:r w:rsidR="002C2CDD" w:rsidRPr="00906BEE">
              <w:t xml:space="preserve"> • </w:t>
            </w:r>
            <w:r>
              <w:t xml:space="preserve">Bmt tax depreciation </w:t>
            </w:r>
          </w:p>
          <w:p w14:paraId="1C997B5F" w14:textId="3B5A05E3" w:rsidR="00A0457F" w:rsidRDefault="00A0457F" w:rsidP="00A0457F">
            <w:r>
              <w:t>March 2019 – March 2020</w:t>
            </w:r>
          </w:p>
          <w:p w14:paraId="07A0B05B" w14:textId="506454AD" w:rsidR="00A0457F" w:rsidRDefault="0063515B" w:rsidP="0063515B">
            <w:pPr>
              <w:pStyle w:val="ListParagraph"/>
              <w:numPr>
                <w:ilvl w:val="0"/>
                <w:numId w:val="14"/>
              </w:numPr>
            </w:pPr>
            <w:r>
              <w:t xml:space="preserve">Assisted in building an internal management software known as </w:t>
            </w:r>
            <w:proofErr w:type="spellStart"/>
            <w:r w:rsidR="00E92BC1">
              <w:t>JobBoard</w:t>
            </w:r>
            <w:proofErr w:type="spellEnd"/>
            <w:r w:rsidR="00E92BC1">
              <w:t xml:space="preserve"> using SQL and C#</w:t>
            </w:r>
            <w:r w:rsidR="00283CD0">
              <w:t xml:space="preserve"> forms</w:t>
            </w:r>
            <w:r w:rsidR="00E92BC1">
              <w:t>.</w:t>
            </w:r>
          </w:p>
          <w:p w14:paraId="79C9B8A8" w14:textId="5B9DB37E" w:rsidR="00E92BC1" w:rsidRDefault="00E92BC1" w:rsidP="0063515B">
            <w:pPr>
              <w:pStyle w:val="ListParagraph"/>
              <w:numPr>
                <w:ilvl w:val="0"/>
                <w:numId w:val="14"/>
              </w:numPr>
            </w:pPr>
            <w:r>
              <w:t xml:space="preserve">Managed legacy code in </w:t>
            </w:r>
            <w:proofErr w:type="spellStart"/>
            <w:r>
              <w:t>JobBoard</w:t>
            </w:r>
            <w:proofErr w:type="spellEnd"/>
            <w:r>
              <w:t>, converting the Delphi code to a standard C#.</w:t>
            </w:r>
          </w:p>
          <w:p w14:paraId="4BFBC4B6" w14:textId="5DAA5A1A" w:rsidR="00E92BC1" w:rsidRDefault="00E92BC1" w:rsidP="0063515B">
            <w:pPr>
              <w:pStyle w:val="ListParagraph"/>
              <w:numPr>
                <w:ilvl w:val="0"/>
                <w:numId w:val="14"/>
              </w:numPr>
            </w:pPr>
            <w:r>
              <w:t xml:space="preserve">Built a dynamic </w:t>
            </w:r>
            <w:hyperlink r:id="rId7" w:history="1">
              <w:r w:rsidRPr="00E92BC1">
                <w:rPr>
                  <w:rStyle w:val="Hyperlink"/>
                </w:rPr>
                <w:t>landing page</w:t>
              </w:r>
            </w:hyperlink>
            <w:r>
              <w:t xml:space="preserve"> for the customer facing portal using HTML, CSS and JavaScript. This was designed to be easily modified and visually appealing regardless of web browser.</w:t>
            </w:r>
          </w:p>
          <w:p w14:paraId="72608F3C" w14:textId="1167A733" w:rsidR="002C2CDD" w:rsidRPr="00906BEE" w:rsidRDefault="00E92BC1" w:rsidP="00E92BC1">
            <w:pPr>
              <w:pStyle w:val="ListParagraph"/>
              <w:numPr>
                <w:ilvl w:val="0"/>
                <w:numId w:val="14"/>
              </w:numPr>
            </w:pPr>
            <w:r>
              <w:t>Modified the landing page to be usable on smartphones and tablets.</w:t>
            </w:r>
          </w:p>
          <w:p w14:paraId="7D63D3B3" w14:textId="75881E3B" w:rsidR="002C2CDD" w:rsidRPr="00906BEE" w:rsidRDefault="00A0457F" w:rsidP="007569C1">
            <w:pPr>
              <w:pStyle w:val="Heading4"/>
            </w:pPr>
            <w:r>
              <w:t>Process improvement assistant</w:t>
            </w:r>
            <w:r w:rsidR="002C2CDD" w:rsidRPr="00906BEE">
              <w:t xml:space="preserve"> • </w:t>
            </w:r>
            <w:r>
              <w:t>Berendsen Fluid Power</w:t>
            </w:r>
          </w:p>
          <w:p w14:paraId="79BD713C" w14:textId="0EA4833F" w:rsidR="002C2CDD" w:rsidRDefault="00A0457F" w:rsidP="007569C1">
            <w:r>
              <w:t>August 2020 – present</w:t>
            </w:r>
          </w:p>
          <w:p w14:paraId="584BCDCB" w14:textId="589E28E9" w:rsidR="00B256AA" w:rsidRDefault="00E92BC1" w:rsidP="00E92BC1">
            <w:pPr>
              <w:pStyle w:val="ListParagraph"/>
              <w:numPr>
                <w:ilvl w:val="0"/>
                <w:numId w:val="15"/>
              </w:numPr>
            </w:pPr>
            <w:r>
              <w:t>Assisting in building</w:t>
            </w:r>
            <w:r w:rsidR="00283CD0">
              <w:t xml:space="preserve"> software called </w:t>
            </w:r>
            <w:proofErr w:type="spellStart"/>
            <w:r w:rsidR="00283CD0" w:rsidRPr="00283CD0">
              <w:rPr>
                <w:b/>
                <w:bCs/>
              </w:rPr>
              <w:t>FrontRunner</w:t>
            </w:r>
            <w:proofErr w:type="spellEnd"/>
            <w:r w:rsidR="00283CD0">
              <w:t xml:space="preserve"> (using the infrastructure of Fujitsu’s </w:t>
            </w:r>
            <w:proofErr w:type="spellStart"/>
            <w:r w:rsidR="00283CD0">
              <w:t>RunMyProcess</w:t>
            </w:r>
            <w:proofErr w:type="spellEnd"/>
            <w:r w:rsidR="00283CD0">
              <w:t xml:space="preserve">) to improve the workflow of a variety of </w:t>
            </w:r>
            <w:proofErr w:type="spellStart"/>
            <w:r w:rsidR="00283CD0">
              <w:t>Questas</w:t>
            </w:r>
            <w:proofErr w:type="spellEnd"/>
            <w:r w:rsidR="00283CD0">
              <w:t xml:space="preserve"> businesses.</w:t>
            </w:r>
          </w:p>
          <w:p w14:paraId="61468593" w14:textId="1B8CCDAE" w:rsidR="00A0457F" w:rsidRDefault="00283CD0" w:rsidP="007569C1">
            <w:pPr>
              <w:pStyle w:val="ListParagraph"/>
              <w:numPr>
                <w:ilvl w:val="0"/>
                <w:numId w:val="15"/>
              </w:numPr>
            </w:pPr>
            <w:r>
              <w:t xml:space="preserve">Tech support for each business around Australia, mostly regarding </w:t>
            </w:r>
            <w:proofErr w:type="spellStart"/>
            <w:r>
              <w:t>FrontRunner</w:t>
            </w:r>
            <w:proofErr w:type="spellEnd"/>
            <w:r>
              <w:t xml:space="preserve"> but also some tablet-related or general support.</w:t>
            </w:r>
          </w:p>
          <w:p w14:paraId="03BB4DED" w14:textId="04472116" w:rsidR="00283CD0" w:rsidRPr="00906BEE" w:rsidRDefault="00283CD0" w:rsidP="007569C1">
            <w:pPr>
              <w:pStyle w:val="ListParagraph"/>
              <w:numPr>
                <w:ilvl w:val="0"/>
                <w:numId w:val="15"/>
              </w:numPr>
            </w:pPr>
            <w:r>
              <w:t>Writing technical documents, including design documents and instruction manuals.</w:t>
            </w:r>
          </w:p>
          <w:p w14:paraId="76DD5143" w14:textId="0E70F1CE" w:rsidR="00552853" w:rsidRPr="00906BEE" w:rsidRDefault="00552853" w:rsidP="00741125"/>
        </w:tc>
      </w:tr>
    </w:tbl>
    <w:p w14:paraId="03437BA1" w14:textId="77777777" w:rsidR="00C62C50" w:rsidRDefault="00C62C50" w:rsidP="0063515B">
      <w:pPr>
        <w:pStyle w:val="NoSpacing"/>
      </w:pPr>
    </w:p>
    <w:sectPr w:rsidR="00C62C50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25BF" w14:textId="77777777" w:rsidR="00AB76CE" w:rsidRDefault="00AB76CE" w:rsidP="00713050">
      <w:pPr>
        <w:spacing w:line="240" w:lineRule="auto"/>
      </w:pPr>
      <w:r>
        <w:separator/>
      </w:r>
    </w:p>
  </w:endnote>
  <w:endnote w:type="continuationSeparator" w:id="0">
    <w:p w14:paraId="1BB49961" w14:textId="77777777" w:rsidR="00AB76CE" w:rsidRDefault="00AB76C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Footer layout table for contact Information"/>
    </w:tblPr>
    <w:tblGrid>
      <w:gridCol w:w="3015"/>
      <w:gridCol w:w="364"/>
      <w:gridCol w:w="3271"/>
      <w:gridCol w:w="3862"/>
    </w:tblGrid>
    <w:tr w:rsidR="00A0457F" w14:paraId="61841F21" w14:textId="77777777" w:rsidTr="00E45C44">
      <w:tc>
        <w:tcPr>
          <w:tcW w:w="1040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795DD09B" w14:textId="77777777" w:rsidR="00A0457F" w:rsidRDefault="00A0457F" w:rsidP="00A0457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BD6B270" wp14:editId="06884F9A">
                    <wp:extent cx="329184" cy="329184"/>
                    <wp:effectExtent l="0" t="0" r="0" b="0"/>
                    <wp:docPr id="171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2" name="Oval 17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3" name="Group 17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74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Isosceles Triangle 177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804118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BZGQgAAPs4AAAOAAAAZHJzL2Uyb0RvYy54bWzsW+tv2zYQ/z5g/4OgjwNWWw9LslGnCNKl&#10;GxC0xZqt7UdFpm1hsqhJSpzsr9/dUZTJ+EEm7bphUD7EetzxyHv8yDtS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zgiBZ&#10;GQgAAPs4AAAOAAAAAAAAAAAAAAAAAC4CAABkcnMvZTJvRG9jLnhtbFBLAQItABQABgAIAAAAIQBo&#10;RxvQ2AAAAAMBAAAPAAAAAAAAAAAAAAAAAHMKAABkcnMvZG93bnJldi54bWxQSwUGAAAAAAQABADz&#10;AAAAeAsAAAAA&#10;">
                    <o:lock v:ext="edit" aspectratio="t"/>
                    <v:oval id="Oval 17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" fillcolor="#ea4e4e [3204]" stroked="f" strokeweight="1pt">
                      <v:stroke joinstyle="miter"/>
                    </v:oval>
                    <v:group id="Group 17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77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05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1F18B9F4" w14:textId="77777777" w:rsidR="00A0457F" w:rsidRDefault="00A0457F" w:rsidP="00A0457F">
          <w:pPr>
            <w:pStyle w:val="Footer"/>
            <w:jc w:val="left"/>
          </w:pPr>
        </w:p>
      </w:tc>
      <w:tc>
        <w:tcPr>
          <w:tcW w:w="168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12A291FF" w14:textId="77777777" w:rsidR="00A0457F" w:rsidRDefault="00A0457F" w:rsidP="00A0457F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62836A" wp14:editId="7C584362">
                    <wp:extent cx="329184" cy="329184"/>
                    <wp:effectExtent l="0" t="0" r="13970" b="13970"/>
                    <wp:docPr id="178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79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0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5D3DBC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KLJxEAAIx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IhLgosnEQAAjF0AAA4AAAAAAAAAAAAA&#10;AAAALgIAAGRycy9lMm9Eb2MueG1sUEsBAi0AFAAGAAgAAAAhAGhHG9DYAAAAAwEAAA8AAAAAAAAA&#10;AAAAAAAAgRMAAGRycy9kb3ducmV2LnhtbFBLBQYAAAAABAAEAPMAAACG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968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01C79AA3" w14:textId="77777777" w:rsidR="00A0457F" w:rsidRDefault="00A0457F" w:rsidP="00A0457F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11E0A8C" wp14:editId="5887981E">
                    <wp:extent cx="329184" cy="329184"/>
                    <wp:effectExtent l="0" t="0" r="13970" b="13970"/>
                    <wp:docPr id="181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82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3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2437DE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Cf&#10;fSgSrxEAAMVjAAAOAAAAAAAAAAAAAAAAAC4CAABkcnMvZTJvRG9jLnhtbFBLAQItABQABgAIAAAA&#10;IQBoRxvQ2AAAAAMBAAAPAAAAAAAAAAAAAAAAAAkUAABkcnMvZG93bnJldi54bWxQSwUGAAAAAAQA&#10;BADzAAAAD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A0457F" w14:paraId="2E7CCF96" w14:textId="77777777" w:rsidTr="00E45C44">
      <w:tc>
        <w:tcPr>
          <w:tcW w:w="1040" w:type="pct"/>
          <w:tcMar>
            <w:top w:w="144" w:type="dxa"/>
            <w:left w:w="115" w:type="dxa"/>
            <w:right w:w="115" w:type="dxa"/>
          </w:tcMar>
        </w:tcPr>
        <w:p w14:paraId="24AB0C82" w14:textId="77777777" w:rsidR="00A0457F" w:rsidRPr="00CF0B16" w:rsidRDefault="00AB76CE" w:rsidP="00CF0B16">
          <w:pPr>
            <w:rPr>
              <w:b/>
              <w:bCs/>
            </w:rPr>
          </w:pPr>
          <w:hyperlink r:id="rId1" w:history="1">
            <w:r w:rsidR="00A0457F" w:rsidRPr="00CF0B16">
              <w:rPr>
                <w:rStyle w:val="Hyperlink"/>
                <w:b/>
                <w:bCs/>
              </w:rPr>
              <w:t>samdolbel91@gmail.com</w:t>
            </w:r>
          </w:hyperlink>
          <w:r w:rsidR="00A0457F" w:rsidRPr="00CF0B16">
            <w:rPr>
              <w:b/>
              <w:bCs/>
            </w:rPr>
            <w:t xml:space="preserve"> </w:t>
          </w:r>
        </w:p>
      </w:tc>
      <w:tc>
        <w:tcPr>
          <w:tcW w:w="305" w:type="pct"/>
          <w:tcMar>
            <w:top w:w="144" w:type="dxa"/>
            <w:left w:w="115" w:type="dxa"/>
            <w:right w:w="115" w:type="dxa"/>
          </w:tcMar>
        </w:tcPr>
        <w:p w14:paraId="510BA7B3" w14:textId="77777777" w:rsidR="00A0457F" w:rsidRPr="00C2098A" w:rsidRDefault="00A0457F" w:rsidP="00A0457F">
          <w:pPr>
            <w:pStyle w:val="Footer"/>
          </w:pPr>
        </w:p>
      </w:tc>
      <w:tc>
        <w:tcPr>
          <w:tcW w:w="1687" w:type="pct"/>
          <w:tcMar>
            <w:top w:w="144" w:type="dxa"/>
            <w:left w:w="115" w:type="dxa"/>
            <w:right w:w="115" w:type="dxa"/>
          </w:tcMar>
        </w:tcPr>
        <w:p w14:paraId="472D5B03" w14:textId="77777777" w:rsidR="00A0457F" w:rsidRPr="00C2098A" w:rsidRDefault="00A0457F" w:rsidP="00A0457F">
          <w:pPr>
            <w:pStyle w:val="Footer"/>
          </w:pPr>
          <w:r>
            <w:t>0401 072 950</w:t>
          </w:r>
        </w:p>
      </w:tc>
      <w:tc>
        <w:tcPr>
          <w:tcW w:w="1968" w:type="pct"/>
          <w:tcMar>
            <w:top w:w="144" w:type="dxa"/>
            <w:left w:w="115" w:type="dxa"/>
            <w:right w:w="115" w:type="dxa"/>
          </w:tcMar>
        </w:tcPr>
        <w:p w14:paraId="32096BE4" w14:textId="77777777" w:rsidR="00A0457F" w:rsidRPr="00C2098A" w:rsidRDefault="00AB76CE" w:rsidP="00A0457F">
          <w:pPr>
            <w:pStyle w:val="Footer"/>
          </w:pPr>
          <w:hyperlink r:id="rId2" w:history="1">
            <w:r w:rsidR="00A0457F" w:rsidRPr="00286A51">
              <w:rPr>
                <w:rStyle w:val="Hyperlink"/>
              </w:rPr>
              <w:t>linkedin.com/in/sam-dolbel-08202817a/</w:t>
            </w:r>
          </w:hyperlink>
        </w:p>
      </w:tc>
    </w:tr>
  </w:tbl>
  <w:p w14:paraId="05348B75" w14:textId="77777777" w:rsidR="00A0457F" w:rsidRDefault="00A0457F" w:rsidP="00A0457F">
    <w:pPr>
      <w:pStyle w:val="Footer"/>
    </w:pPr>
  </w:p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2C78F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  <w:tblDescription w:val="Footer layout table for contact Information"/>
    </w:tblPr>
    <w:tblGrid>
      <w:gridCol w:w="3015"/>
      <w:gridCol w:w="364"/>
      <w:gridCol w:w="3271"/>
      <w:gridCol w:w="3862"/>
    </w:tblGrid>
    <w:tr w:rsidR="00217980" w14:paraId="1804EE95" w14:textId="77777777" w:rsidTr="00552853">
      <w:tc>
        <w:tcPr>
          <w:tcW w:w="1040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5BEBDC5A" w14:textId="67FB5DAF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15AB833" wp14:editId="40597097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5CEA3C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05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0271453C" w14:textId="43AE5CFA" w:rsidR="00217980" w:rsidRDefault="00217980" w:rsidP="00552853">
          <w:pPr>
            <w:pStyle w:val="Footer"/>
            <w:jc w:val="left"/>
          </w:pPr>
        </w:p>
      </w:tc>
      <w:tc>
        <w:tcPr>
          <w:tcW w:w="1687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4E79CEC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7B6C4B" wp14:editId="78F666CA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74FDFB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968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31FED38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D242CE" wp14:editId="60599035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AF1C44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FBCC1A8" w14:textId="77777777" w:rsidTr="00552853">
      <w:tc>
        <w:tcPr>
          <w:tcW w:w="1040" w:type="pct"/>
          <w:tcMar>
            <w:top w:w="144" w:type="dxa"/>
            <w:left w:w="115" w:type="dxa"/>
            <w:right w:w="115" w:type="dxa"/>
          </w:tcMar>
        </w:tcPr>
        <w:p w14:paraId="10418121" w14:textId="184E58C8" w:rsidR="00811117" w:rsidRPr="00CF0B16" w:rsidRDefault="00AB76CE" w:rsidP="00CF0B16">
          <w:pPr>
            <w:rPr>
              <w:b/>
              <w:bCs/>
            </w:rPr>
          </w:pPr>
          <w:hyperlink r:id="rId1" w:history="1">
            <w:r w:rsidR="00552853" w:rsidRPr="00CF0B16">
              <w:rPr>
                <w:rStyle w:val="Hyperlink"/>
                <w:b/>
                <w:bCs/>
              </w:rPr>
              <w:t>samdolbel91@gmail.com</w:t>
            </w:r>
          </w:hyperlink>
          <w:r w:rsidR="00552853" w:rsidRPr="00CF0B16">
            <w:rPr>
              <w:b/>
              <w:bCs/>
            </w:rPr>
            <w:t xml:space="preserve"> </w:t>
          </w:r>
        </w:p>
      </w:tc>
      <w:tc>
        <w:tcPr>
          <w:tcW w:w="305" w:type="pct"/>
          <w:tcMar>
            <w:top w:w="144" w:type="dxa"/>
            <w:left w:w="115" w:type="dxa"/>
            <w:right w:w="115" w:type="dxa"/>
          </w:tcMar>
        </w:tcPr>
        <w:p w14:paraId="3C038EE7" w14:textId="4B16C5C8" w:rsidR="00811117" w:rsidRPr="00C2098A" w:rsidRDefault="00811117" w:rsidP="00217980">
          <w:pPr>
            <w:pStyle w:val="Footer"/>
          </w:pPr>
        </w:p>
      </w:tc>
      <w:tc>
        <w:tcPr>
          <w:tcW w:w="1687" w:type="pct"/>
          <w:tcMar>
            <w:top w:w="144" w:type="dxa"/>
            <w:left w:w="115" w:type="dxa"/>
            <w:right w:w="115" w:type="dxa"/>
          </w:tcMar>
        </w:tcPr>
        <w:p w14:paraId="6F8E0B6E" w14:textId="6D0C9F1F" w:rsidR="00811117" w:rsidRPr="00C2098A" w:rsidRDefault="00552853" w:rsidP="00217980">
          <w:pPr>
            <w:pStyle w:val="Footer"/>
          </w:pPr>
          <w:r>
            <w:t>0401 072 950</w:t>
          </w:r>
        </w:p>
      </w:tc>
      <w:tc>
        <w:tcPr>
          <w:tcW w:w="1968" w:type="pct"/>
          <w:tcMar>
            <w:top w:w="144" w:type="dxa"/>
            <w:left w:w="115" w:type="dxa"/>
            <w:right w:w="115" w:type="dxa"/>
          </w:tcMar>
        </w:tcPr>
        <w:p w14:paraId="37598129" w14:textId="2AD562D1" w:rsidR="00811117" w:rsidRPr="00C2098A" w:rsidRDefault="00AB76CE" w:rsidP="00217980">
          <w:pPr>
            <w:pStyle w:val="Footer"/>
          </w:pPr>
          <w:hyperlink r:id="rId2" w:history="1">
            <w:r w:rsidR="00552853" w:rsidRPr="00286A51">
              <w:rPr>
                <w:rStyle w:val="Hyperlink"/>
              </w:rPr>
              <w:t>linkedin.com/in/sam-dolbel-08202817a/</w:t>
            </w:r>
          </w:hyperlink>
        </w:p>
      </w:tc>
    </w:tr>
  </w:tbl>
  <w:p w14:paraId="075E39FA" w14:textId="46140C72" w:rsidR="00217980" w:rsidRDefault="00764410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9428" w14:textId="77777777" w:rsidR="00AB76CE" w:rsidRDefault="00AB76CE" w:rsidP="00713050">
      <w:pPr>
        <w:spacing w:line="240" w:lineRule="auto"/>
      </w:pPr>
      <w:r>
        <w:separator/>
      </w:r>
    </w:p>
  </w:footnote>
  <w:footnote w:type="continuationSeparator" w:id="0">
    <w:p w14:paraId="652B9503" w14:textId="77777777" w:rsidR="00AB76CE" w:rsidRDefault="00AB76C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A6F405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73475DC" w14:textId="4DBED6F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554668E" wp14:editId="01EF1F0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19D1741" id="Group 3" o:spid="_x0000_s1026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A0457F">
            <w:t>sd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0BB9D4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29A4BB9" w14:textId="6C7A2AD3" w:rsidR="001A5CA9" w:rsidRPr="009B3C40" w:rsidRDefault="00AB76C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C11B500C37EC482DA7D5E6ABDA1CDAC1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A0457F">
                      <w:t>Sam Dolbel</w:t>
                    </w:r>
                  </w:sdtContent>
                </w:sdt>
              </w:p>
              <w:p w14:paraId="4457A0AB" w14:textId="72748E70" w:rsidR="001A5CA9" w:rsidRDefault="00E12C60" w:rsidP="001A5CA9">
                <w:pPr>
                  <w:pStyle w:val="Heading2"/>
                  <w:outlineLvl w:val="1"/>
                </w:pPr>
                <w:r>
                  <w:t xml:space="preserve"> </w:t>
                </w:r>
                <w:r w:rsidR="00A0457F">
                  <w:t>Junior software developer</w:t>
                </w:r>
                <w:r>
                  <w:t xml:space="preserve"> </w:t>
                </w:r>
              </w:p>
            </w:tc>
          </w:tr>
        </w:tbl>
        <w:p w14:paraId="688CBE59" w14:textId="77777777" w:rsidR="001A5CA9" w:rsidRPr="00F207C0" w:rsidRDefault="001A5CA9" w:rsidP="001A5CA9"/>
      </w:tc>
    </w:tr>
  </w:tbl>
  <w:p w14:paraId="1904F61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70B30"/>
    <w:multiLevelType w:val="hybridMultilevel"/>
    <w:tmpl w:val="DCC06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41F08"/>
    <w:multiLevelType w:val="hybridMultilevel"/>
    <w:tmpl w:val="FD320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306FD"/>
    <w:multiLevelType w:val="hybridMultilevel"/>
    <w:tmpl w:val="BF98A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542F9"/>
    <w:multiLevelType w:val="hybridMultilevel"/>
    <w:tmpl w:val="0900AC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A48F2"/>
    <w:multiLevelType w:val="hybridMultilevel"/>
    <w:tmpl w:val="69F66E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53"/>
    <w:rsid w:val="000351DA"/>
    <w:rsid w:val="0008512D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83CD0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43DB7"/>
    <w:rsid w:val="00552853"/>
    <w:rsid w:val="005729B0"/>
    <w:rsid w:val="00583E4F"/>
    <w:rsid w:val="0063515B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4410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61661"/>
    <w:rsid w:val="00985D58"/>
    <w:rsid w:val="009B3C40"/>
    <w:rsid w:val="009E3511"/>
    <w:rsid w:val="009F7AD9"/>
    <w:rsid w:val="00A0457F"/>
    <w:rsid w:val="00A42540"/>
    <w:rsid w:val="00A50939"/>
    <w:rsid w:val="00A82CF0"/>
    <w:rsid w:val="00A83413"/>
    <w:rsid w:val="00AA6A40"/>
    <w:rsid w:val="00AA75F6"/>
    <w:rsid w:val="00AB76CE"/>
    <w:rsid w:val="00AD00FD"/>
    <w:rsid w:val="00AE2B4C"/>
    <w:rsid w:val="00AF0A8E"/>
    <w:rsid w:val="00B256AA"/>
    <w:rsid w:val="00B27019"/>
    <w:rsid w:val="00B5664D"/>
    <w:rsid w:val="00B76A83"/>
    <w:rsid w:val="00B96A00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CF0B16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92BC1"/>
    <w:rsid w:val="00EB2D52"/>
    <w:rsid w:val="00EF7CC9"/>
    <w:rsid w:val="00F207C0"/>
    <w:rsid w:val="00F20AE5"/>
    <w:rsid w:val="00F47E97"/>
    <w:rsid w:val="00F645C7"/>
    <w:rsid w:val="00F73E3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84A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52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bmt.bmtqs.com.au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am-dolbel-08202817a/" TargetMode="External"/><Relationship Id="rId1" Type="http://schemas.openxmlformats.org/officeDocument/2006/relationships/hyperlink" Target="mailto:samdolbel91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am-dolbel-08202817a/" TargetMode="External"/><Relationship Id="rId1" Type="http://schemas.openxmlformats.org/officeDocument/2006/relationships/hyperlink" Target="mailto:samdolbel9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do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6BFEF3945845E5B665FA27AB020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03084-9D3C-440A-B729-1C43E870B1F1}"/>
      </w:docPartPr>
      <w:docPartBody>
        <w:p w:rsidR="008C1614" w:rsidRDefault="000B3C2F">
          <w:pPr>
            <w:pStyle w:val="D16BFEF3945845E5B665FA27AB020CE5"/>
          </w:pPr>
          <w:r>
            <w:t>Your name</w:t>
          </w:r>
        </w:p>
      </w:docPartBody>
    </w:docPart>
    <w:docPart>
      <w:docPartPr>
        <w:name w:val="C11B500C37EC482DA7D5E6ABDA1CD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EA3FD-7F86-4B6D-B283-8B39064CB9D2}"/>
      </w:docPartPr>
      <w:docPartBody>
        <w:p w:rsidR="008C1614" w:rsidRDefault="000B3C2F">
          <w:pPr>
            <w:pStyle w:val="C11B500C37EC482DA7D5E6ABDA1CDAC1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AA"/>
    <w:rsid w:val="000B3C2F"/>
    <w:rsid w:val="00360EAA"/>
    <w:rsid w:val="006B3FC9"/>
    <w:rsid w:val="008C1614"/>
    <w:rsid w:val="00C8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6BFEF3945845E5B665FA27AB020CE5">
    <w:name w:val="D16BFEF3945845E5B665FA27AB020CE5"/>
  </w:style>
  <w:style w:type="paragraph" w:customStyle="1" w:styleId="C11B500C37EC482DA7D5E6ABDA1CDAC1">
    <w:name w:val="C11B500C37EC482DA7D5E6ABDA1CD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2022-02-27T06:11:00Z</dcterms:created>
  <dcterms:modified xsi:type="dcterms:W3CDTF">2022-02-27T08:54:00Z</dcterms:modified>
</cp:coreProperties>
</file>